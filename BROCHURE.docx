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38A037DD" w14:textId="77777777" w:rsidTr="00E77933">
        <w:trPr>
          <w:trHeight w:val="6768"/>
        </w:trPr>
        <w:tc>
          <w:tcPr>
            <w:tcW w:w="1518" w:type="pct"/>
          </w:tcPr>
          <w:p w14:paraId="654E3243" w14:textId="77777777" w:rsidR="00061843" w:rsidRPr="00061843" w:rsidRDefault="00061843" w:rsidP="00061843">
            <w:pPr>
              <w:jc w:val="center"/>
              <w:rPr>
                <w:b/>
                <w:bCs/>
                <w:i/>
                <w:iCs/>
              </w:rPr>
            </w:pPr>
            <w:r w:rsidRPr="00061843">
              <w:rPr>
                <w:b/>
                <w:bCs/>
                <w:i/>
                <w:iCs/>
                <w:highlight w:val="darkBlue"/>
              </w:rPr>
              <w:t>3. Popular Packages:</w:t>
            </w:r>
          </w:p>
          <w:p w14:paraId="03EB2962" w14:textId="77777777" w:rsidR="00061843" w:rsidRDefault="00061843" w:rsidP="00061843"/>
          <w:p w14:paraId="6F9F3D6F" w14:textId="77777777" w:rsidR="00061843" w:rsidRDefault="00061843" w:rsidP="00061843">
            <w:r>
              <w:t>Tropical Bliss: 5 nights in Bali, including a private villa and cultural tours.</w:t>
            </w:r>
          </w:p>
          <w:p w14:paraId="4B04CB4D" w14:textId="77777777" w:rsidR="00061843" w:rsidRDefault="00061843" w:rsidP="00061843"/>
          <w:p w14:paraId="11F82C1B" w14:textId="77777777" w:rsidR="00061843" w:rsidRDefault="00061843" w:rsidP="00061843">
            <w:r>
              <w:t>European Highlights: 10 days exploring Paris, Rome, and Barcelona.</w:t>
            </w:r>
          </w:p>
          <w:p w14:paraId="78C0C732" w14:textId="77777777" w:rsidR="00061843" w:rsidRDefault="00061843" w:rsidP="00061843"/>
          <w:p w14:paraId="16A6BCA2" w14:textId="77777777" w:rsidR="00061843" w:rsidRDefault="00061843" w:rsidP="00061843">
            <w:r>
              <w:t>Safari Adventure: 7 days in Kenya, featuring wildlife safaris and luxury lodges.</w:t>
            </w:r>
          </w:p>
          <w:p w14:paraId="32D3C1DC" w14:textId="77777777" w:rsidR="00061843" w:rsidRPr="00061843" w:rsidRDefault="00061843" w:rsidP="00061843">
            <w:pPr>
              <w:jc w:val="center"/>
              <w:rPr>
                <w:b/>
                <w:bCs/>
                <w:i/>
                <w:iCs/>
              </w:rPr>
            </w:pPr>
            <w:r w:rsidRPr="00061843">
              <w:rPr>
                <w:b/>
                <w:bCs/>
                <w:i/>
                <w:iCs/>
                <w:highlight w:val="darkCyan"/>
              </w:rPr>
              <w:t>4. Contact Us:</w:t>
            </w:r>
          </w:p>
          <w:p w14:paraId="00C0D1EB" w14:textId="77777777" w:rsidR="00061843" w:rsidRDefault="00061843" w:rsidP="00061843"/>
          <w:p w14:paraId="0041D24E" w14:textId="77777777" w:rsidR="00061843" w:rsidRDefault="00061843" w:rsidP="00061843">
            <w:r>
              <w:t>Phone: +1-800-EXPLORE</w:t>
            </w:r>
          </w:p>
          <w:p w14:paraId="782DBB12" w14:textId="77777777" w:rsidR="00061843" w:rsidRDefault="00061843" w:rsidP="00061843"/>
          <w:p w14:paraId="0D6EAAD9" w14:textId="77777777" w:rsidR="00061843" w:rsidRDefault="00061843" w:rsidP="00061843">
            <w:r>
              <w:t>Email: info@exploremoretravel.com</w:t>
            </w:r>
          </w:p>
          <w:p w14:paraId="699CF3DD" w14:textId="77777777" w:rsidR="00061843" w:rsidRDefault="00061843" w:rsidP="00061843"/>
          <w:p w14:paraId="4544457E" w14:textId="77777777" w:rsidR="00061843" w:rsidRDefault="00061843" w:rsidP="00061843">
            <w:r>
              <w:t>Website: www.exploremoretravel.com</w:t>
            </w:r>
          </w:p>
          <w:p w14:paraId="672AD54D" w14:textId="77777777" w:rsidR="00061843" w:rsidRDefault="00061843" w:rsidP="00061843"/>
          <w:p w14:paraId="5AF12141" w14:textId="57AF5E34" w:rsidR="008A67F7" w:rsidRDefault="008A67F7" w:rsidP="00061843"/>
        </w:tc>
        <w:tc>
          <w:tcPr>
            <w:tcW w:w="208" w:type="pct"/>
          </w:tcPr>
          <w:p w14:paraId="6F959DF7" w14:textId="77777777" w:rsidR="008A67F7" w:rsidRDefault="008A67F7" w:rsidP="00BC3FC8"/>
        </w:tc>
        <w:tc>
          <w:tcPr>
            <w:tcW w:w="1549" w:type="pct"/>
            <w:vAlign w:val="center"/>
          </w:tcPr>
          <w:p w14:paraId="0105E41C" w14:textId="77777777" w:rsidR="00946E3C" w:rsidRPr="00061843" w:rsidRDefault="004C0298" w:rsidP="00061843">
            <w:pPr>
              <w:pStyle w:val="Contact"/>
              <w:rPr>
                <w:b/>
                <w:bCs/>
                <w:i/>
                <w:iCs/>
                <w:color w:val="17173B" w:themeColor="accent3" w:themeShade="BF"/>
                <w:u w:val="single"/>
              </w:rPr>
            </w:pPr>
            <w:r w:rsidRPr="00061843">
              <w:rPr>
                <w:b/>
                <w:bCs/>
                <w:i/>
                <w:iCs/>
                <w:color w:val="17173B" w:themeColor="accent3" w:themeShade="BF"/>
                <w:u w:val="single"/>
              </w:rPr>
              <w:t>1)ABOUT US</w:t>
            </w:r>
          </w:p>
          <w:p w14:paraId="653595D6" w14:textId="77777777" w:rsidR="004C0298" w:rsidRDefault="004C0298" w:rsidP="004C0298">
            <w:pPr>
              <w:pStyle w:val="Contact"/>
              <w:jc w:val="left"/>
            </w:pPr>
            <w:r w:rsidRPr="004C0298">
              <w:t>Explore More Travel Co. specializes in crafting unforgettable travel experiences. From luxury escapes to budget-friendly adventures, we have something for everyone!</w:t>
            </w:r>
          </w:p>
          <w:p w14:paraId="5915A305" w14:textId="77777777" w:rsidR="004C0298" w:rsidRDefault="004C0298" w:rsidP="004C0298">
            <w:pPr>
              <w:pStyle w:val="Contact"/>
              <w:jc w:val="left"/>
            </w:pPr>
          </w:p>
          <w:p w14:paraId="7E8D72C4" w14:textId="77777777" w:rsidR="004C0298" w:rsidRDefault="004C0298" w:rsidP="004C0298">
            <w:pPr>
              <w:pStyle w:val="Contact"/>
              <w:jc w:val="left"/>
            </w:pPr>
          </w:p>
          <w:p w14:paraId="6AC48FCC" w14:textId="6183407B" w:rsidR="004C0298" w:rsidRDefault="00061843" w:rsidP="004C0298">
            <w:pPr>
              <w:pStyle w:val="Contact"/>
            </w:pPr>
            <w:r>
              <w:t xml:space="preserve">                  </w:t>
            </w:r>
            <w:r w:rsidR="004C0298" w:rsidRPr="00061843">
              <w:rPr>
                <w:b/>
                <w:bCs/>
                <w:i/>
                <w:iCs/>
                <w:color w:val="92D050"/>
                <w:u w:val="single"/>
              </w:rPr>
              <w:t>2. O</w:t>
            </w:r>
            <w:r w:rsidR="004C0298" w:rsidRPr="00061843">
              <w:rPr>
                <w:b/>
                <w:bCs/>
                <w:i/>
                <w:iCs/>
                <w:color w:val="92D050"/>
                <w:u w:val="single"/>
              </w:rPr>
              <w:t>UR</w:t>
            </w:r>
            <w:r w:rsidR="004C0298" w:rsidRPr="00061843">
              <w:rPr>
                <w:b/>
                <w:bCs/>
                <w:i/>
                <w:iCs/>
                <w:color w:val="92D050"/>
                <w:u w:val="single"/>
              </w:rPr>
              <w:t xml:space="preserve"> S</w:t>
            </w:r>
            <w:r w:rsidR="004C0298" w:rsidRPr="00061843">
              <w:rPr>
                <w:b/>
                <w:bCs/>
                <w:i/>
                <w:iCs/>
                <w:color w:val="92D050"/>
                <w:u w:val="single"/>
              </w:rPr>
              <w:t>ERVICES</w:t>
            </w:r>
            <w:r w:rsidR="004C0298">
              <w:t>:</w:t>
            </w:r>
          </w:p>
          <w:p w14:paraId="11CD7BB9" w14:textId="77777777" w:rsidR="004C0298" w:rsidRDefault="004C0298" w:rsidP="00061843">
            <w:pPr>
              <w:pStyle w:val="Contact"/>
              <w:jc w:val="both"/>
            </w:pPr>
          </w:p>
          <w:p w14:paraId="1310305E" w14:textId="4122470C" w:rsidR="004C0298" w:rsidRDefault="00061843" w:rsidP="00061843">
            <w:pPr>
              <w:pStyle w:val="Contact"/>
              <w:numPr>
                <w:ilvl w:val="0"/>
                <w:numId w:val="9"/>
              </w:numPr>
              <w:jc w:val="both"/>
            </w:pPr>
            <w:r>
              <w:t xml:space="preserve"> </w:t>
            </w:r>
            <w:r w:rsidR="004C0298">
              <w:t>Customized travel itineraries</w:t>
            </w:r>
          </w:p>
          <w:p w14:paraId="6F1C368D" w14:textId="77777777" w:rsidR="004C0298" w:rsidRDefault="004C0298" w:rsidP="00061843">
            <w:pPr>
              <w:pStyle w:val="Contact"/>
              <w:jc w:val="both"/>
            </w:pPr>
          </w:p>
          <w:p w14:paraId="2865A61A" w14:textId="77777777" w:rsidR="004C0298" w:rsidRDefault="004C0298" w:rsidP="00061843">
            <w:pPr>
              <w:pStyle w:val="Contact"/>
              <w:numPr>
                <w:ilvl w:val="0"/>
                <w:numId w:val="6"/>
              </w:numPr>
              <w:jc w:val="both"/>
            </w:pPr>
            <w:r>
              <w:t>Group tours and private packages</w:t>
            </w:r>
          </w:p>
          <w:p w14:paraId="5EA1F60E" w14:textId="77777777" w:rsidR="004C0298" w:rsidRDefault="004C0298" w:rsidP="00061843">
            <w:pPr>
              <w:pStyle w:val="Contact"/>
              <w:jc w:val="both"/>
            </w:pPr>
          </w:p>
          <w:p w14:paraId="06696349" w14:textId="77777777" w:rsidR="004C0298" w:rsidRDefault="004C0298" w:rsidP="00061843">
            <w:pPr>
              <w:pStyle w:val="Contact"/>
              <w:numPr>
                <w:ilvl w:val="0"/>
                <w:numId w:val="6"/>
              </w:numPr>
              <w:jc w:val="both"/>
            </w:pPr>
            <w:r>
              <w:t>Flight and hotel bookings</w:t>
            </w:r>
          </w:p>
          <w:p w14:paraId="1412A616" w14:textId="77777777" w:rsidR="004C0298" w:rsidRDefault="004C0298" w:rsidP="00061843">
            <w:pPr>
              <w:pStyle w:val="Contact"/>
              <w:jc w:val="both"/>
            </w:pPr>
          </w:p>
          <w:p w14:paraId="4CBB15B7" w14:textId="2A7A672C" w:rsidR="004C0298" w:rsidRPr="00AE5C09" w:rsidRDefault="004C0298" w:rsidP="00061843">
            <w:pPr>
              <w:pStyle w:val="Contact"/>
              <w:numPr>
                <w:ilvl w:val="0"/>
                <w:numId w:val="6"/>
              </w:numPr>
              <w:jc w:val="both"/>
            </w:pPr>
            <w:r>
              <w:t>Adventure and eco-tourism packages</w:t>
            </w:r>
          </w:p>
        </w:tc>
        <w:tc>
          <w:tcPr>
            <w:tcW w:w="148" w:type="pct"/>
          </w:tcPr>
          <w:p w14:paraId="403CF28F" w14:textId="77777777" w:rsidR="008A67F7" w:rsidRDefault="008A67F7" w:rsidP="00BC3FC8"/>
        </w:tc>
        <w:tc>
          <w:tcPr>
            <w:tcW w:w="1576" w:type="pct"/>
          </w:tcPr>
          <w:p w14:paraId="12AFA35A" w14:textId="77777777" w:rsidR="00061843" w:rsidRPr="00061843" w:rsidRDefault="00061843" w:rsidP="003C300F">
            <w:pPr>
              <w:rPr>
                <w:rFonts w:eastAsiaTheme="minorEastAsia" w:cstheme="minorBidi"/>
                <w:caps/>
                <w:color w:val="B5DD6D"/>
                <w:szCs w:val="22"/>
              </w:rPr>
            </w:pPr>
            <w:r w:rsidRPr="00061843">
              <w:rPr>
                <w:rFonts w:eastAsiaTheme="minorEastAsia" w:cstheme="minorBidi"/>
                <w:caps/>
                <w:szCs w:val="22"/>
                <w:highlight w:val="darkCyan"/>
              </w:rPr>
              <w:t>EXPLORE MORE TRAVEL CO.</w:t>
            </w:r>
          </w:p>
          <w:p w14:paraId="3055D5B3" w14:textId="0F5388B1" w:rsidR="00172036" w:rsidRDefault="004C0298" w:rsidP="003C300F">
            <w:pPr>
              <w:rPr>
                <w:rFonts w:eastAsiaTheme="minorEastAsia" w:cstheme="minorBidi"/>
                <w:caps/>
                <w:szCs w:val="22"/>
              </w:rPr>
            </w:pPr>
            <w:r w:rsidRPr="004C0298">
              <w:rPr>
                <w:rFonts w:eastAsiaTheme="minorEastAsia" w:cstheme="minorBidi"/>
                <w:caps/>
                <w:szCs w:val="22"/>
              </w:rPr>
              <w:t>Discover Your Next Great Adventure</w:t>
            </w:r>
          </w:p>
          <w:p w14:paraId="784AD9EC" w14:textId="77777777" w:rsidR="004C0298" w:rsidRDefault="004C0298" w:rsidP="003C300F">
            <w:pPr>
              <w:rPr>
                <w:rFonts w:eastAsiaTheme="minorEastAsia" w:cstheme="minorBidi"/>
                <w:caps/>
                <w:szCs w:val="22"/>
              </w:rPr>
            </w:pPr>
            <w:r>
              <w:rPr>
                <w:rFonts w:eastAsiaTheme="minorEastAsia" w:cstheme="minorBidi"/>
                <w:caps/>
                <w:szCs w:val="22"/>
              </w:rPr>
              <w:t xml:space="preserve">&amp; </w:t>
            </w:r>
          </w:p>
          <w:p w14:paraId="2EFF7BAD" w14:textId="6D1B7B57" w:rsidR="004C0298" w:rsidRDefault="004C0298" w:rsidP="003C300F">
            <w:pPr>
              <w:rPr>
                <w:rFonts w:eastAsiaTheme="minorEastAsia" w:cstheme="minorBidi"/>
                <w:caps/>
                <w:szCs w:val="22"/>
              </w:rPr>
            </w:pPr>
            <w:r>
              <w:rPr>
                <w:rFonts w:eastAsiaTheme="minorEastAsia" w:cstheme="minorBidi"/>
                <w:caps/>
                <w:szCs w:val="22"/>
              </w:rPr>
              <w:t>Your journey starts here</w:t>
            </w:r>
            <w:r>
              <w:rPr>
                <w:rFonts w:eastAsiaTheme="minorEastAsia" w:cstheme="minorBidi"/>
                <w:caps/>
                <w:noProof/>
                <w:szCs w:val="22"/>
              </w:rPr>
              <w:drawing>
                <wp:inline distT="0" distB="0" distL="0" distR="0" wp14:anchorId="5257A1F5" wp14:editId="67A977D3">
                  <wp:extent cx="2619375" cy="1743075"/>
                  <wp:effectExtent l="0" t="0" r="9525" b="9525"/>
                  <wp:docPr id="6" name="Picture 6" descr="A landscape of a beach and mountai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landscape of a beach and mountain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DEDA0" w14:textId="62222483" w:rsidR="004C0298" w:rsidRDefault="004C0298" w:rsidP="003C300F">
            <w:r>
              <w:t>Plan your dream vacation today</w:t>
            </w:r>
          </w:p>
          <w:p w14:paraId="1B62CEB2" w14:textId="6B3726F1" w:rsidR="004C0298" w:rsidRPr="00172036" w:rsidRDefault="004C0298" w:rsidP="003C300F">
            <w:r>
              <w:rPr>
                <w:noProof/>
              </w:rPr>
              <w:drawing>
                <wp:inline distT="0" distB="0" distL="0" distR="0" wp14:anchorId="1B8153E2" wp14:editId="24C9B358">
                  <wp:extent cx="2225040" cy="1203728"/>
                  <wp:effectExtent l="0" t="0" r="3810" b="0"/>
                  <wp:docPr id="4" name="Picture 4" descr="A beach with waves and mountains in th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each with waves and mountains in the background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249418" cy="121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BF1C6" w14:textId="77777777" w:rsidR="0035526D" w:rsidRDefault="0035526D">
      <w:r>
        <w:br w:type="page"/>
      </w:r>
    </w:p>
    <w:tbl>
      <w:tblPr>
        <w:tblW w:w="1874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0"/>
        <w:gridCol w:w="630"/>
        <w:gridCol w:w="447"/>
      </w:tblGrid>
      <w:tr w:rsidR="00061843" w14:paraId="3CF0AEE1" w14:textId="77777777" w:rsidTr="00061843">
        <w:trPr>
          <w:cantSplit/>
          <w:trHeight w:val="5783"/>
        </w:trPr>
        <w:tc>
          <w:tcPr>
            <w:tcW w:w="4050" w:type="pct"/>
          </w:tcPr>
          <w:p w14:paraId="1757D66B" w14:textId="131228C8" w:rsidR="00061843" w:rsidRPr="00C42279" w:rsidRDefault="00061843" w:rsidP="00061843">
            <w:pPr>
              <w:pStyle w:val="Heading4"/>
            </w:pPr>
          </w:p>
        </w:tc>
        <w:tc>
          <w:tcPr>
            <w:tcW w:w="556" w:type="pct"/>
          </w:tcPr>
          <w:p w14:paraId="1FC98331" w14:textId="77777777" w:rsidR="00061843" w:rsidRDefault="00061843" w:rsidP="00BC3FC8"/>
        </w:tc>
        <w:tc>
          <w:tcPr>
            <w:tcW w:w="394" w:type="pct"/>
          </w:tcPr>
          <w:p w14:paraId="28F279A3" w14:textId="77777777" w:rsidR="00061843" w:rsidRDefault="00061843" w:rsidP="00BC3FC8"/>
        </w:tc>
      </w:tr>
    </w:tbl>
    <w:p w14:paraId="7871C793" w14:textId="77777777" w:rsidR="006F51BE" w:rsidRPr="00180323" w:rsidRDefault="006F51BE" w:rsidP="00061843"/>
    <w:sectPr w:rsidR="006F51BE" w:rsidRPr="00180323" w:rsidSect="0035526D">
      <w:headerReference w:type="default" r:id="rId12"/>
      <w:headerReference w:type="first" r:id="rId13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AA88E" w14:textId="77777777" w:rsidR="002C597C" w:rsidRDefault="002C597C" w:rsidP="00180323">
      <w:pPr>
        <w:spacing w:after="0"/>
      </w:pPr>
      <w:r>
        <w:separator/>
      </w:r>
    </w:p>
  </w:endnote>
  <w:endnote w:type="continuationSeparator" w:id="0">
    <w:p w14:paraId="5DE63CE5" w14:textId="77777777" w:rsidR="002C597C" w:rsidRDefault="002C597C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C121" w14:textId="77777777" w:rsidR="002C597C" w:rsidRDefault="002C597C" w:rsidP="00180323">
      <w:pPr>
        <w:spacing w:after="0"/>
      </w:pPr>
      <w:r>
        <w:separator/>
      </w:r>
    </w:p>
  </w:footnote>
  <w:footnote w:type="continuationSeparator" w:id="0">
    <w:p w14:paraId="14225E2C" w14:textId="77777777" w:rsidR="002C597C" w:rsidRDefault="002C597C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DD56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F9ED39" wp14:editId="3F0E8A2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156535D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68075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D61FE2" wp14:editId="5091D9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2DC7B78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DA3"/>
    <w:multiLevelType w:val="hybridMultilevel"/>
    <w:tmpl w:val="07BE7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14D99"/>
    <w:multiLevelType w:val="hybridMultilevel"/>
    <w:tmpl w:val="63A8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62467C"/>
    <w:multiLevelType w:val="hybridMultilevel"/>
    <w:tmpl w:val="F1EEE1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654CEE"/>
    <w:multiLevelType w:val="hybridMultilevel"/>
    <w:tmpl w:val="27D80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B4778"/>
    <w:multiLevelType w:val="hybridMultilevel"/>
    <w:tmpl w:val="F83C971A"/>
    <w:lvl w:ilvl="0" w:tplc="0409000B">
      <w:start w:val="1"/>
      <w:numFmt w:val="bullet"/>
      <w:lvlText w:val=""/>
      <w:lvlJc w:val="left"/>
      <w:pPr>
        <w:ind w:left="2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8" w15:restartNumberingAfterBreak="0">
    <w:nsid w:val="7921401B"/>
    <w:multiLevelType w:val="hybridMultilevel"/>
    <w:tmpl w:val="01E63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F7"/>
    <w:rsid w:val="00061843"/>
    <w:rsid w:val="000A4C25"/>
    <w:rsid w:val="00172036"/>
    <w:rsid w:val="00180323"/>
    <w:rsid w:val="00193B15"/>
    <w:rsid w:val="001C1648"/>
    <w:rsid w:val="001E6818"/>
    <w:rsid w:val="00202BB7"/>
    <w:rsid w:val="002457F5"/>
    <w:rsid w:val="002A771D"/>
    <w:rsid w:val="002C597C"/>
    <w:rsid w:val="00300B32"/>
    <w:rsid w:val="0035526D"/>
    <w:rsid w:val="003C300F"/>
    <w:rsid w:val="003D08C5"/>
    <w:rsid w:val="003D4ABD"/>
    <w:rsid w:val="00402E5B"/>
    <w:rsid w:val="00473DD2"/>
    <w:rsid w:val="00473E6D"/>
    <w:rsid w:val="004C0298"/>
    <w:rsid w:val="004D2F0E"/>
    <w:rsid w:val="004D566C"/>
    <w:rsid w:val="00503D4F"/>
    <w:rsid w:val="00515A72"/>
    <w:rsid w:val="00523855"/>
    <w:rsid w:val="005527E2"/>
    <w:rsid w:val="005B7230"/>
    <w:rsid w:val="005D4796"/>
    <w:rsid w:val="00640655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6AF2"/>
    <w:rsid w:val="00946E3C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B58F7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E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CE920"/>
  <w15:chartTrackingRefBased/>
  <w15:docId w15:val="{55D8E488-F4CA-4DF6-B492-358560E8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B9FD50F2-C805-4510-AC0A-D9DAB9FE1BE9%7d\%7b098BAED2-812A-4A0D-B86E-0DCD89D11BD3%7dtf78018332_win32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{098BAED2-812A-4A0D-B86E-0DCD89D11BD3}tf78018332_win32</Template>
  <TotalTime>37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2025-01-04T13:16:00Z</dcterms:created>
  <dcterms:modified xsi:type="dcterms:W3CDTF">2025-01-04T14:08:00Z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